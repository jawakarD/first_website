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A200DF" w:rsidRDefault="00E07A8E" w:rsidP="00A200DF">
      <w:pPr>
        <w:pStyle w:val="Title"/>
        <w:spacing w:line="360" w:lineRule="auto"/>
        <w:rPr>
          <w:sz w:val="96"/>
          <w:szCs w:val="96"/>
        </w:rPr>
      </w:pPr>
      <w:r w:rsidRPr="00A200DF">
        <w:rPr>
          <w:sz w:val="96"/>
          <w:szCs w:val="96"/>
        </w:rPr>
        <w:t>Jawakar Durai</w:t>
      </w:r>
    </w:p>
    <w:p w:rsidR="00141A4C" w:rsidRDefault="00A200DF" w:rsidP="00A200DF">
      <w:pPr>
        <w:spacing w:line="360" w:lineRule="auto"/>
      </w:pPr>
      <w:r>
        <w:t>13, Annai</w:t>
      </w:r>
      <w:r w:rsidR="00E07A8E">
        <w:t xml:space="preserve"> k</w:t>
      </w:r>
      <w:r w:rsidR="008072BA">
        <w:t>a</w:t>
      </w:r>
      <w:r w:rsidR="00E07A8E">
        <w:t>sthuri bhai street</w:t>
      </w:r>
      <w:r w:rsidR="00141A4C">
        <w:t> | </w:t>
      </w:r>
      <w:r w:rsidR="00E07A8E">
        <w:t>9043457959</w:t>
      </w:r>
      <w:r w:rsidR="00141A4C">
        <w:t> | </w:t>
      </w:r>
      <w:r w:rsidR="00E07A8E">
        <w:t>jawakarsmith@gmail.com</w:t>
      </w:r>
    </w:p>
    <w:p w:rsidR="006270A9" w:rsidRDefault="00D07997" w:rsidP="00A200DF">
      <w:pPr>
        <w:pStyle w:val="Heading1"/>
        <w:spacing w:line="360" w:lineRule="auto"/>
      </w:pPr>
      <w:r>
        <w:t xml:space="preserve">Life </w:t>
      </w:r>
      <w:sdt>
        <w:sdtPr>
          <w:alias w:val="Objective:"/>
          <w:tag w:val="Objective:"/>
          <w:id w:val="-731932020"/>
          <w:placeholder>
            <w:docPart w:val="501863EDDBC54322BB4376E9CB4653E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D07997" w:rsidRDefault="00D07997" w:rsidP="00A200DF">
      <w:pPr>
        <w:spacing w:line="360" w:lineRule="auto"/>
      </w:pPr>
      <w:r>
        <w:t>A Good Man with good Soul and Skills to Survive in this World with my family. To take of everyone who took care of me. I will secure and protect the secrets of my company at any situation.</w:t>
      </w:r>
    </w:p>
    <w:sdt>
      <w:sdtPr>
        <w:alias w:val="Education:"/>
        <w:tag w:val="Education:"/>
        <w:id w:val="807127995"/>
        <w:placeholder>
          <w:docPart w:val="AE32FA515CED41F18FCBB56615DFEBA4"/>
        </w:placeholder>
        <w:temporary/>
        <w:showingPlcHdr/>
        <w15:appearance w15:val="hidden"/>
      </w:sdtPr>
      <w:sdtEndPr/>
      <w:sdtContent>
        <w:p w:rsidR="006270A9" w:rsidRDefault="009D5933" w:rsidP="00A200DF">
          <w:pPr>
            <w:pStyle w:val="Heading1"/>
            <w:spacing w:line="360" w:lineRule="auto"/>
          </w:pPr>
          <w:r>
            <w:t>Education</w:t>
          </w:r>
        </w:p>
      </w:sdtContent>
    </w:sdt>
    <w:p w:rsidR="006270A9" w:rsidRPr="00E07A8E" w:rsidRDefault="00E07A8E" w:rsidP="00A200DF">
      <w:pPr>
        <w:pStyle w:val="Heading2"/>
        <w:spacing w:line="360" w:lineRule="auto"/>
        <w:rPr>
          <w:sz w:val="32"/>
          <w:szCs w:val="32"/>
        </w:rPr>
      </w:pPr>
      <w:r w:rsidRPr="00E07A8E">
        <w:rPr>
          <w:sz w:val="32"/>
          <w:szCs w:val="32"/>
        </w:rPr>
        <w:t xml:space="preserve">Bachelor of engineering </w:t>
      </w:r>
      <w:r w:rsidR="009D5933" w:rsidRPr="00E07A8E">
        <w:rPr>
          <w:sz w:val="32"/>
          <w:szCs w:val="32"/>
        </w:rPr>
        <w:t>| </w:t>
      </w:r>
      <w:r w:rsidRPr="00E07A8E">
        <w:rPr>
          <w:sz w:val="32"/>
          <w:szCs w:val="32"/>
        </w:rPr>
        <w:t>2019</w:t>
      </w:r>
      <w:r w:rsidR="009D5933" w:rsidRPr="00E07A8E">
        <w:rPr>
          <w:sz w:val="32"/>
          <w:szCs w:val="32"/>
        </w:rPr>
        <w:t> | </w:t>
      </w:r>
      <w:r w:rsidRPr="00E07A8E">
        <w:rPr>
          <w:sz w:val="32"/>
          <w:szCs w:val="32"/>
        </w:rPr>
        <w:t>K S rangasamy college of technology</w:t>
      </w:r>
      <w:r w:rsidR="00FD375C">
        <w:rPr>
          <w:sz w:val="32"/>
          <w:szCs w:val="32"/>
        </w:rPr>
        <w:t>, thirichengode.</w:t>
      </w:r>
    </w:p>
    <w:p w:rsidR="006270A9" w:rsidRDefault="00E07A8E" w:rsidP="00A200DF">
      <w:pPr>
        <w:pStyle w:val="ListBullet"/>
        <w:spacing w:line="360" w:lineRule="auto"/>
      </w:pPr>
      <w:r w:rsidRPr="005E3597">
        <w:rPr>
          <w:b/>
        </w:rPr>
        <w:t>Mechatronics Engineering</w:t>
      </w:r>
      <w:r w:rsidR="009D5933">
        <w:t xml:space="preserve">: </w:t>
      </w:r>
      <w:r w:rsidR="008072BA">
        <w:t xml:space="preserve"> Studied</w:t>
      </w:r>
      <w:r>
        <w:t xml:space="preserve"> about the automation and implementing it in all the sectors, WE are the future</w:t>
      </w:r>
    </w:p>
    <w:p w:rsidR="00FD375C" w:rsidRDefault="00FD375C" w:rsidP="00A200DF">
      <w:pPr>
        <w:pStyle w:val="ListBullet"/>
        <w:spacing w:line="360" w:lineRule="auto"/>
      </w:pPr>
      <w:r>
        <w:t>Years: 2015-201</w:t>
      </w:r>
      <w:r w:rsidR="00D07997">
        <w:t>9.</w:t>
      </w:r>
    </w:p>
    <w:p w:rsidR="00A200DF" w:rsidRDefault="00A200DF" w:rsidP="00A200DF">
      <w:pPr>
        <w:pStyle w:val="Heading3"/>
        <w:spacing w:line="360" w:lineRule="auto"/>
      </w:pPr>
      <w:r>
        <w:t>Workshops, Presentation….</w:t>
      </w:r>
    </w:p>
    <w:p w:rsidR="00A200DF" w:rsidRDefault="00A200DF" w:rsidP="00A200DF">
      <w:pPr>
        <w:pStyle w:val="ListBullet"/>
        <w:spacing w:line="360" w:lineRule="auto"/>
      </w:pPr>
      <w:r>
        <w:t>Attended a workshop on IOT (Internet of Things) conducted in my college at my 1</w:t>
      </w:r>
      <w:r w:rsidRPr="00A200DF">
        <w:rPr>
          <w:vertAlign w:val="superscript"/>
        </w:rPr>
        <w:t>st</w:t>
      </w:r>
      <w:r>
        <w:t xml:space="preserve"> year.</w:t>
      </w:r>
    </w:p>
    <w:p w:rsidR="00A200DF" w:rsidRDefault="00A200DF" w:rsidP="00A200DF">
      <w:pPr>
        <w:pStyle w:val="ListBullet"/>
        <w:spacing w:line="360" w:lineRule="auto"/>
      </w:pPr>
      <w:r>
        <w:t>Attended a workshop on Web development in SNS college’s national level symposium.</w:t>
      </w:r>
    </w:p>
    <w:p w:rsidR="00A200DF" w:rsidRDefault="00A200DF" w:rsidP="00A200DF">
      <w:pPr>
        <w:pStyle w:val="ListBullet"/>
        <w:spacing w:line="360" w:lineRule="auto"/>
      </w:pPr>
      <w:r>
        <w:t>Presented a paper about Waste management in our college’s ISTE student chapter symposium and came second.</w:t>
      </w:r>
    </w:p>
    <w:p w:rsidR="00A200DF" w:rsidRDefault="00A200DF" w:rsidP="00A200DF">
      <w:pPr>
        <w:pStyle w:val="ListBullet"/>
        <w:spacing w:line="360" w:lineRule="auto"/>
      </w:pPr>
      <w:r>
        <w:t xml:space="preserve">Attended many quiz and other competitions in </w:t>
      </w:r>
      <w:proofErr w:type="spellStart"/>
      <w:r>
        <w:t>tht</w:t>
      </w:r>
      <w:proofErr w:type="spellEnd"/>
      <w:r>
        <w:t xml:space="preserve"> ISTE student chapter symposium.</w:t>
      </w:r>
    </w:p>
    <w:p w:rsidR="00A200DF" w:rsidRPr="00A200DF" w:rsidRDefault="00A200DF" w:rsidP="00A200DF">
      <w:pPr>
        <w:pStyle w:val="ListBullet"/>
        <w:spacing w:line="360" w:lineRule="auto"/>
      </w:pPr>
    </w:p>
    <w:p w:rsidR="006270A9" w:rsidRPr="00E07A8E" w:rsidRDefault="00E07A8E" w:rsidP="00A200DF">
      <w:pPr>
        <w:pStyle w:val="Heading2"/>
        <w:spacing w:line="360" w:lineRule="auto"/>
        <w:rPr>
          <w:sz w:val="32"/>
          <w:szCs w:val="32"/>
        </w:rPr>
      </w:pPr>
      <w:r w:rsidRPr="00E07A8E">
        <w:rPr>
          <w:sz w:val="32"/>
          <w:szCs w:val="32"/>
        </w:rPr>
        <w:t>10</w:t>
      </w:r>
      <w:r w:rsidRPr="00E07A8E">
        <w:rPr>
          <w:sz w:val="32"/>
          <w:szCs w:val="32"/>
          <w:vertAlign w:val="superscript"/>
        </w:rPr>
        <w:t>th</w:t>
      </w:r>
      <w:r w:rsidRPr="00E07A8E">
        <w:rPr>
          <w:sz w:val="32"/>
          <w:szCs w:val="32"/>
        </w:rPr>
        <w:t xml:space="preserve"> ,11</w:t>
      </w:r>
      <w:r w:rsidRPr="00E07A8E">
        <w:rPr>
          <w:sz w:val="32"/>
          <w:szCs w:val="32"/>
          <w:vertAlign w:val="superscript"/>
        </w:rPr>
        <w:t>th</w:t>
      </w:r>
      <w:r w:rsidRPr="00E07A8E">
        <w:rPr>
          <w:sz w:val="32"/>
          <w:szCs w:val="32"/>
        </w:rPr>
        <w:t xml:space="preserve"> ,12</w:t>
      </w:r>
      <w:r w:rsidRPr="00E07A8E">
        <w:rPr>
          <w:sz w:val="32"/>
          <w:szCs w:val="32"/>
          <w:vertAlign w:val="superscript"/>
        </w:rPr>
        <w:t>TH |</w:t>
      </w:r>
      <w:r w:rsidR="009D5933" w:rsidRPr="00E07A8E">
        <w:rPr>
          <w:sz w:val="32"/>
          <w:szCs w:val="32"/>
        </w:rPr>
        <w:t> </w:t>
      </w:r>
      <w:r w:rsidRPr="00E07A8E">
        <w:rPr>
          <w:sz w:val="32"/>
          <w:szCs w:val="32"/>
        </w:rPr>
        <w:t>2015</w:t>
      </w:r>
      <w:r w:rsidR="009D5933" w:rsidRPr="00E07A8E">
        <w:rPr>
          <w:sz w:val="32"/>
          <w:szCs w:val="32"/>
        </w:rPr>
        <w:t> | </w:t>
      </w:r>
      <w:r w:rsidRPr="00E07A8E">
        <w:rPr>
          <w:sz w:val="32"/>
          <w:szCs w:val="32"/>
        </w:rPr>
        <w:t>Little angel higher secondary school</w:t>
      </w:r>
      <w:r w:rsidR="00FD375C">
        <w:rPr>
          <w:sz w:val="32"/>
          <w:szCs w:val="32"/>
        </w:rPr>
        <w:t>, namakkal.</w:t>
      </w:r>
    </w:p>
    <w:p w:rsidR="006270A9" w:rsidRDefault="00E07A8E" w:rsidP="00A200DF">
      <w:pPr>
        <w:pStyle w:val="ListBullet"/>
        <w:spacing w:line="360" w:lineRule="auto"/>
      </w:pPr>
      <w:r w:rsidRPr="00E07A8E">
        <w:rPr>
          <w:b/>
        </w:rPr>
        <w:t>Mathematics, Physics, Chemistry</w:t>
      </w:r>
      <w:r>
        <w:t>:</w:t>
      </w:r>
      <w:r w:rsidR="009D5933">
        <w:t xml:space="preserve"> </w:t>
      </w:r>
      <w:r w:rsidR="008072BA">
        <w:t>Studied</w:t>
      </w:r>
      <w:r>
        <w:t xml:space="preserve"> about the full basics and little deep about all.</w:t>
      </w:r>
    </w:p>
    <w:p w:rsidR="00D07997" w:rsidRDefault="00E07A8E" w:rsidP="00A200DF">
      <w:pPr>
        <w:pStyle w:val="ListBullet"/>
        <w:spacing w:line="360" w:lineRule="auto"/>
      </w:pPr>
      <w:r w:rsidRPr="008072BA">
        <w:rPr>
          <w:b/>
        </w:rPr>
        <w:t>Computer Science</w:t>
      </w:r>
      <w:r w:rsidR="00FD375C">
        <w:rPr>
          <w:b/>
        </w:rPr>
        <w:t>, Tamil, English</w:t>
      </w:r>
      <w:r w:rsidR="009D5933">
        <w:t xml:space="preserve">: </w:t>
      </w:r>
      <w:r w:rsidR="008072BA">
        <w:t>Studied basics of Hardware and basics of ‘c++’ language</w:t>
      </w:r>
      <w:r w:rsidR="00FD375C">
        <w:t>, And language studies.</w:t>
      </w:r>
    </w:p>
    <w:p w:rsidR="00D07997" w:rsidRDefault="00FD375C" w:rsidP="00A200DF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r w:rsidRPr="00FD375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,8</w:t>
      </w:r>
      <w:r w:rsidRPr="00FD375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,9</w:t>
      </w:r>
      <w:r w:rsidRPr="00FD375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| 2012 | ST. JAMES</w:t>
      </w:r>
      <w:r w:rsidR="00A378DE">
        <w:rPr>
          <w:sz w:val="32"/>
          <w:szCs w:val="32"/>
        </w:rPr>
        <w:t xml:space="preserve"> m</w:t>
      </w:r>
      <w:bookmarkStart w:id="0" w:name="_GoBack"/>
      <w:bookmarkEnd w:id="0"/>
      <w:r>
        <w:rPr>
          <w:sz w:val="32"/>
          <w:szCs w:val="32"/>
        </w:rPr>
        <w:t>atriculation higher secondary SCHOOL, TRICHY.</w:t>
      </w:r>
    </w:p>
    <w:p w:rsidR="00FD375C" w:rsidRPr="00FD375C" w:rsidRDefault="00FD375C" w:rsidP="00A200DF">
      <w:pPr>
        <w:pStyle w:val="ListBullet"/>
        <w:spacing w:line="360" w:lineRule="auto"/>
      </w:pPr>
      <w:r>
        <w:t>General studies.</w:t>
      </w:r>
    </w:p>
    <w:p w:rsidR="00FD375C" w:rsidRDefault="00FD375C" w:rsidP="00A200DF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 w:rsidRPr="00FD375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| 2009 | dhanalakshmi srinivasan Higher secondary </w:t>
      </w:r>
      <w:r w:rsidR="005E3597">
        <w:rPr>
          <w:sz w:val="32"/>
          <w:szCs w:val="32"/>
        </w:rPr>
        <w:t>SCHOOL, TRICHY</w:t>
      </w:r>
    </w:p>
    <w:p w:rsidR="00FD375C" w:rsidRPr="00FD375C" w:rsidRDefault="00FD375C" w:rsidP="00A200DF">
      <w:pPr>
        <w:pStyle w:val="ListBullet"/>
        <w:spacing w:line="360" w:lineRule="auto"/>
      </w:pPr>
      <w:r>
        <w:t>General studies.</w:t>
      </w:r>
    </w:p>
    <w:p w:rsidR="00FD375C" w:rsidRDefault="00FD375C" w:rsidP="00A200DF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Pr="00FD375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to 5</w:t>
      </w:r>
      <w:r w:rsidRPr="00FD375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| scsm matriculation HIGHER SECONDARY </w:t>
      </w:r>
      <w:r w:rsidR="005E3597">
        <w:rPr>
          <w:sz w:val="32"/>
          <w:szCs w:val="32"/>
        </w:rPr>
        <w:t>SCHOOL, MOHANUR</w:t>
      </w:r>
      <w:r>
        <w:rPr>
          <w:sz w:val="32"/>
          <w:szCs w:val="32"/>
        </w:rPr>
        <w:t>.</w:t>
      </w:r>
    </w:p>
    <w:p w:rsidR="00FD375C" w:rsidRPr="00FD375C" w:rsidRDefault="00FD375C" w:rsidP="00A200DF">
      <w:pPr>
        <w:pStyle w:val="ListBullet"/>
        <w:spacing w:line="360" w:lineRule="auto"/>
      </w:pPr>
      <w:r>
        <w:t>General studies.</w:t>
      </w:r>
    </w:p>
    <w:sdt>
      <w:sdtPr>
        <w:alias w:val="Skills &amp; Abilities:"/>
        <w:tag w:val="Skills &amp; Abilities:"/>
        <w:id w:val="458624136"/>
        <w:placeholder>
          <w:docPart w:val="C2C87A3F0FDB497886356B1A13AA971F"/>
        </w:placeholder>
        <w:temporary/>
        <w:showingPlcHdr/>
        <w15:appearance w15:val="hidden"/>
      </w:sdtPr>
      <w:sdtEndPr/>
      <w:sdtContent>
        <w:p w:rsidR="006270A9" w:rsidRDefault="009D5933" w:rsidP="00A200DF">
          <w:pPr>
            <w:pStyle w:val="Heading1"/>
            <w:spacing w:line="360" w:lineRule="auto"/>
          </w:pPr>
          <w:r>
            <w:t>Skills &amp; Abilities</w:t>
          </w:r>
        </w:p>
      </w:sdtContent>
    </w:sdt>
    <w:p w:rsidR="00A378DE" w:rsidRDefault="00A378DE" w:rsidP="00A378DE">
      <w:pPr>
        <w:pStyle w:val="Heading2"/>
      </w:pPr>
      <w:r>
        <w:t>Programming</w:t>
      </w:r>
      <w:r>
        <w:t xml:space="preserve"> and developing</w:t>
      </w:r>
    </w:p>
    <w:p w:rsidR="00A378DE" w:rsidRDefault="00A378DE" w:rsidP="00A378DE">
      <w:pPr>
        <w:pStyle w:val="ListBullet"/>
      </w:pPr>
      <w:r>
        <w:t>C</w:t>
      </w:r>
    </w:p>
    <w:p w:rsidR="00A378DE" w:rsidRDefault="00A378DE" w:rsidP="00A378DE">
      <w:pPr>
        <w:pStyle w:val="ListBullet"/>
      </w:pPr>
      <w:r>
        <w:t>C++</w:t>
      </w:r>
    </w:p>
    <w:p w:rsidR="00A378DE" w:rsidRDefault="00A378DE" w:rsidP="00A378DE">
      <w:pPr>
        <w:pStyle w:val="ListBullet"/>
      </w:pPr>
      <w:r>
        <w:t>HTML</w:t>
      </w:r>
    </w:p>
    <w:p w:rsidR="00A378DE" w:rsidRDefault="00A378DE" w:rsidP="00A378DE">
      <w:pPr>
        <w:pStyle w:val="ListBullet"/>
      </w:pPr>
      <w:r>
        <w:t>CSS (Cascade Style Sheet)</w:t>
      </w:r>
    </w:p>
    <w:p w:rsidR="00A378DE" w:rsidRDefault="00A378DE" w:rsidP="00A378DE">
      <w:pPr>
        <w:pStyle w:val="ListBullet"/>
      </w:pPr>
      <w:r>
        <w:t>JavaScript</w:t>
      </w:r>
    </w:p>
    <w:p w:rsidR="00A378DE" w:rsidRPr="00A378DE" w:rsidRDefault="00A378DE" w:rsidP="00A378DE">
      <w:pPr>
        <w:pStyle w:val="ListBullet"/>
        <w:rPr>
          <w:b/>
        </w:rPr>
      </w:pPr>
      <w:r w:rsidRPr="00A378DE">
        <w:rPr>
          <w:b/>
        </w:rPr>
        <w:t>I have well developed my WEB designing and development skills in my last 2 years of my college.</w:t>
      </w:r>
    </w:p>
    <w:p w:rsidR="006270A9" w:rsidRDefault="00AA0382" w:rsidP="00A200DF">
      <w:pPr>
        <w:pStyle w:val="Heading2"/>
        <w:spacing w:line="360" w:lineRule="auto"/>
      </w:pPr>
      <w:sdt>
        <w:sdtPr>
          <w:alias w:val="Management:"/>
          <w:tag w:val="Management:"/>
          <w:id w:val="598525640"/>
          <w:placeholder>
            <w:docPart w:val="12B1D12A89D14706B4EBAB278C47EFFD"/>
          </w:placeholder>
          <w:temporary/>
          <w:showingPlcHdr/>
          <w15:appearance w15:val="hidden"/>
        </w:sdtPr>
        <w:sdtEndPr/>
        <w:sdtContent>
          <w:r w:rsidR="009D5933">
            <w:t>Management</w:t>
          </w:r>
        </w:sdtContent>
      </w:sdt>
      <w:r w:rsidR="00A378DE">
        <w:t xml:space="preserve"> </w:t>
      </w:r>
    </w:p>
    <w:p w:rsidR="006270A9" w:rsidRDefault="008072BA" w:rsidP="00A200DF">
      <w:pPr>
        <w:pStyle w:val="ListBullet"/>
        <w:spacing w:line="360" w:lineRule="auto"/>
      </w:pPr>
      <w:r>
        <w:t>I have taken care of the stalls installments in our department symposium, by this I believe I have a good management skill</w:t>
      </w:r>
      <w:r w:rsidR="005E3597">
        <w:t>.</w:t>
      </w:r>
    </w:p>
    <w:p w:rsidR="00A200DF" w:rsidRDefault="00A200DF" w:rsidP="00A200DF">
      <w:pPr>
        <w:pStyle w:val="ListBullet"/>
        <w:spacing w:line="360" w:lineRule="auto"/>
      </w:pPr>
      <w:r>
        <w:t xml:space="preserve">Presented a paper on Waste management </w:t>
      </w:r>
      <w:r w:rsidR="00A378DE">
        <w:t>in my</w:t>
      </w:r>
      <w:r>
        <w:t xml:space="preserve"> college</w:t>
      </w:r>
      <w:r w:rsidR="00A378DE">
        <w:t xml:space="preserve"> ISTE student chapter</w:t>
      </w:r>
      <w:r>
        <w:t xml:space="preserve"> symposium.</w:t>
      </w:r>
    </w:p>
    <w:sdt>
      <w:sdtPr>
        <w:alias w:val="Communication:"/>
        <w:tag w:val="Communication:"/>
        <w:id w:val="-1153840069"/>
        <w:placeholder>
          <w:docPart w:val="371B482E82E5481FA7DAB2D2903F58DB"/>
        </w:placeholder>
        <w:temporary/>
        <w:showingPlcHdr/>
        <w15:appearance w15:val="hidden"/>
      </w:sdtPr>
      <w:sdtEndPr/>
      <w:sdtContent>
        <w:p w:rsidR="006270A9" w:rsidRDefault="009D5933" w:rsidP="00A200DF">
          <w:pPr>
            <w:pStyle w:val="Heading2"/>
            <w:spacing w:line="360" w:lineRule="auto"/>
          </w:pPr>
          <w:r>
            <w:t>Communication</w:t>
          </w:r>
        </w:p>
      </w:sdtContent>
    </w:sdt>
    <w:p w:rsidR="006270A9" w:rsidRDefault="008072BA" w:rsidP="00A200DF">
      <w:pPr>
        <w:pStyle w:val="ListBullet"/>
        <w:spacing w:line="360" w:lineRule="auto"/>
      </w:pPr>
      <w:r>
        <w:t>Tamil(native).</w:t>
      </w:r>
    </w:p>
    <w:p w:rsidR="008072BA" w:rsidRDefault="008072BA" w:rsidP="00A200DF">
      <w:pPr>
        <w:pStyle w:val="ListBullet"/>
        <w:spacing w:line="360" w:lineRule="auto"/>
      </w:pPr>
      <w:r>
        <w:t>English(professional)</w:t>
      </w:r>
      <w:r w:rsidR="005E3597">
        <w:t>.</w:t>
      </w:r>
    </w:p>
    <w:p w:rsidR="008072BA" w:rsidRDefault="008072BA" w:rsidP="00A200DF">
      <w:pPr>
        <w:pStyle w:val="ListBullet"/>
        <w:spacing w:line="360" w:lineRule="auto"/>
      </w:pPr>
      <w:r>
        <w:t>Germany (basic, learning)</w:t>
      </w:r>
      <w:r w:rsidR="005E3597">
        <w:t>.</w:t>
      </w:r>
    </w:p>
    <w:sdt>
      <w:sdtPr>
        <w:alias w:val="Leadership:"/>
        <w:tag w:val="Leadership:"/>
        <w:id w:val="1837562325"/>
        <w:placeholder>
          <w:docPart w:val="91167ED2DB7A4D9189CA3F510A40D7A3"/>
        </w:placeholder>
        <w:temporary/>
        <w:showingPlcHdr/>
        <w15:appearance w15:val="hidden"/>
      </w:sdtPr>
      <w:sdtEndPr/>
      <w:sdtContent>
        <w:p w:rsidR="006270A9" w:rsidRDefault="009D5933" w:rsidP="00A200DF">
          <w:pPr>
            <w:pStyle w:val="Heading2"/>
            <w:spacing w:line="360" w:lineRule="auto"/>
          </w:pPr>
          <w:r>
            <w:t>Leadership</w:t>
          </w:r>
        </w:p>
      </w:sdtContent>
    </w:sdt>
    <w:p w:rsidR="006270A9" w:rsidRDefault="008072BA" w:rsidP="00A200DF">
      <w:pPr>
        <w:pStyle w:val="ListBullet"/>
        <w:spacing w:line="360" w:lineRule="auto"/>
      </w:pPr>
      <w:r>
        <w:t>I am a class representative in my higher secondary study for a year (11</w:t>
      </w:r>
      <w:r w:rsidRPr="008072BA">
        <w:rPr>
          <w:vertAlign w:val="superscript"/>
        </w:rPr>
        <w:t>th</w:t>
      </w:r>
      <w:r>
        <w:t>).</w:t>
      </w:r>
    </w:p>
    <w:p w:rsidR="00A378DE" w:rsidRDefault="008072BA" w:rsidP="00A378DE">
      <w:pPr>
        <w:pStyle w:val="ListBullet"/>
        <w:spacing w:line="360" w:lineRule="auto"/>
      </w:pPr>
      <w:r>
        <w:t>I Took in charge for the Industrial Visit during my 3</w:t>
      </w:r>
      <w:r w:rsidRPr="008072BA">
        <w:rPr>
          <w:vertAlign w:val="superscript"/>
        </w:rPr>
        <w:t>rd</w:t>
      </w:r>
      <w:r>
        <w:t xml:space="preserve"> year of BE.</w:t>
      </w:r>
    </w:p>
    <w:sectPr w:rsidR="00A378D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82" w:rsidRDefault="00AA0382">
      <w:pPr>
        <w:spacing w:after="0"/>
      </w:pPr>
      <w:r>
        <w:separator/>
      </w:r>
    </w:p>
  </w:endnote>
  <w:endnote w:type="continuationSeparator" w:id="0">
    <w:p w:rsidR="00AA0382" w:rsidRDefault="00AA0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78D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82" w:rsidRDefault="00AA0382">
      <w:pPr>
        <w:spacing w:after="0"/>
      </w:pPr>
      <w:r>
        <w:separator/>
      </w:r>
    </w:p>
  </w:footnote>
  <w:footnote w:type="continuationSeparator" w:id="0">
    <w:p w:rsidR="00AA0382" w:rsidRDefault="00AA03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8E"/>
    <w:rsid w:val="000A4F59"/>
    <w:rsid w:val="00141A4C"/>
    <w:rsid w:val="001B29CF"/>
    <w:rsid w:val="0028220F"/>
    <w:rsid w:val="00356C14"/>
    <w:rsid w:val="005E3597"/>
    <w:rsid w:val="00617B26"/>
    <w:rsid w:val="006270A9"/>
    <w:rsid w:val="00675956"/>
    <w:rsid w:val="00681034"/>
    <w:rsid w:val="008072BA"/>
    <w:rsid w:val="00816216"/>
    <w:rsid w:val="0087734B"/>
    <w:rsid w:val="009D5933"/>
    <w:rsid w:val="00A200DF"/>
    <w:rsid w:val="00A378DE"/>
    <w:rsid w:val="00AA0382"/>
    <w:rsid w:val="00BD768D"/>
    <w:rsid w:val="00C61F8E"/>
    <w:rsid w:val="00D07997"/>
    <w:rsid w:val="00E07A8E"/>
    <w:rsid w:val="00E83E4B"/>
    <w:rsid w:val="00F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8EF7"/>
  <w15:chartTrackingRefBased/>
  <w15:docId w15:val="{411D8E8D-72F8-4061-B5C1-8B194602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200D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wah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1863EDDBC54322BB4376E9CB465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AAA12-E3AE-48ED-ACBF-95BB59432EAD}"/>
      </w:docPartPr>
      <w:docPartBody>
        <w:p w:rsidR="00000000" w:rsidRDefault="00E41056">
          <w:pPr>
            <w:pStyle w:val="501863EDDBC54322BB4376E9CB4653E0"/>
          </w:pPr>
          <w:r>
            <w:t>Objective</w:t>
          </w:r>
        </w:p>
      </w:docPartBody>
    </w:docPart>
    <w:docPart>
      <w:docPartPr>
        <w:name w:val="AE32FA515CED41F18FCBB56615DFE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1456F-7998-4B66-91CE-AB563357719B}"/>
      </w:docPartPr>
      <w:docPartBody>
        <w:p w:rsidR="00000000" w:rsidRDefault="00E41056">
          <w:pPr>
            <w:pStyle w:val="AE32FA515CED41F18FCBB56615DFEBA4"/>
          </w:pPr>
          <w:r>
            <w:t>Education</w:t>
          </w:r>
        </w:p>
      </w:docPartBody>
    </w:docPart>
    <w:docPart>
      <w:docPartPr>
        <w:name w:val="C2C87A3F0FDB497886356B1A13AA9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FDA2C-80F0-4DBA-B075-C62B1AE27A1B}"/>
      </w:docPartPr>
      <w:docPartBody>
        <w:p w:rsidR="00000000" w:rsidRDefault="00E41056">
          <w:pPr>
            <w:pStyle w:val="C2C87A3F0FDB497886356B1A13AA971F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12B1D12A89D14706B4EBAB278C47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1C213-9B57-424D-91C8-F30071CA6AC1}"/>
      </w:docPartPr>
      <w:docPartBody>
        <w:p w:rsidR="00000000" w:rsidRDefault="00E41056">
          <w:pPr>
            <w:pStyle w:val="12B1D12A89D14706B4EBAB278C47EFFD"/>
          </w:pPr>
          <w:r>
            <w:t>Management</w:t>
          </w:r>
        </w:p>
      </w:docPartBody>
    </w:docPart>
    <w:docPart>
      <w:docPartPr>
        <w:name w:val="371B482E82E5481FA7DAB2D2903F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8ABAB-1BC0-4355-9CED-8BAA9337036C}"/>
      </w:docPartPr>
      <w:docPartBody>
        <w:p w:rsidR="00000000" w:rsidRDefault="00E41056">
          <w:pPr>
            <w:pStyle w:val="371B482E82E5481FA7DAB2D2903F58DB"/>
          </w:pPr>
          <w:r>
            <w:t>Communication</w:t>
          </w:r>
        </w:p>
      </w:docPartBody>
    </w:docPart>
    <w:docPart>
      <w:docPartPr>
        <w:name w:val="91167ED2DB7A4D9189CA3F510A40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1FF2E-8E00-41B5-90D8-EA3182787521}"/>
      </w:docPartPr>
      <w:docPartBody>
        <w:p w:rsidR="00000000" w:rsidRDefault="00E41056">
          <w:pPr>
            <w:pStyle w:val="91167ED2DB7A4D9189CA3F510A40D7A3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56"/>
    <w:rsid w:val="00E4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FA6F674AA47DAAD52910FA74F40BD">
    <w:name w:val="466FA6F674AA47DAAD52910FA74F40BD"/>
  </w:style>
  <w:style w:type="paragraph" w:customStyle="1" w:styleId="C2E95BB7A94D40D2AD59DAD2D970A5C6">
    <w:name w:val="C2E95BB7A94D40D2AD59DAD2D970A5C6"/>
  </w:style>
  <w:style w:type="paragraph" w:customStyle="1" w:styleId="341DFEC254F44BBC9AAFA74FD81493AD">
    <w:name w:val="341DFEC254F44BBC9AAFA74FD81493AD"/>
  </w:style>
  <w:style w:type="paragraph" w:customStyle="1" w:styleId="DB48A6AD684A48CDBEB8A5C536CE763E">
    <w:name w:val="DB48A6AD684A48CDBEB8A5C536CE763E"/>
  </w:style>
  <w:style w:type="paragraph" w:customStyle="1" w:styleId="501863EDDBC54322BB4376E9CB4653E0">
    <w:name w:val="501863EDDBC54322BB4376E9CB4653E0"/>
  </w:style>
  <w:style w:type="paragraph" w:customStyle="1" w:styleId="323CF0092D844916B5B3AFB236741AD1">
    <w:name w:val="323CF0092D844916B5B3AFB236741AD1"/>
  </w:style>
  <w:style w:type="paragraph" w:customStyle="1" w:styleId="AE32FA515CED41F18FCBB56615DFEBA4">
    <w:name w:val="AE32FA515CED41F18FCBB56615DFEBA4"/>
  </w:style>
  <w:style w:type="paragraph" w:customStyle="1" w:styleId="6669C61E3E9448C5BDBC6F54B909DE24">
    <w:name w:val="6669C61E3E9448C5BDBC6F54B909DE24"/>
  </w:style>
  <w:style w:type="paragraph" w:customStyle="1" w:styleId="FADC7BA11B6945FD8B3491FD86F72513">
    <w:name w:val="FADC7BA11B6945FD8B3491FD86F72513"/>
  </w:style>
  <w:style w:type="paragraph" w:customStyle="1" w:styleId="879FD0956AA84AF9BB8F7E4BAE9C96EE">
    <w:name w:val="879FD0956AA84AF9BB8F7E4BAE9C96EE"/>
  </w:style>
  <w:style w:type="paragraph" w:customStyle="1" w:styleId="6CC26AA1ADCC485CA2D928DC27C22A94">
    <w:name w:val="6CC26AA1ADCC485CA2D928DC27C22A94"/>
  </w:style>
  <w:style w:type="paragraph" w:customStyle="1" w:styleId="CED2FBD6F85A47C7B3555F53AE385D3D">
    <w:name w:val="CED2FBD6F85A47C7B3555F53AE385D3D"/>
  </w:style>
  <w:style w:type="paragraph" w:customStyle="1" w:styleId="9C48B8A7993B46349184F4B659BA6CEA">
    <w:name w:val="9C48B8A7993B46349184F4B659BA6CEA"/>
  </w:style>
  <w:style w:type="paragraph" w:customStyle="1" w:styleId="59BF91B5ADED4835B250234227133178">
    <w:name w:val="59BF91B5ADED4835B250234227133178"/>
  </w:style>
  <w:style w:type="paragraph" w:customStyle="1" w:styleId="38BFB735F9574DFEB597B07047AD19B1">
    <w:name w:val="38BFB735F9574DFEB597B07047AD19B1"/>
  </w:style>
  <w:style w:type="paragraph" w:customStyle="1" w:styleId="C2C87A3F0FDB497886356B1A13AA971F">
    <w:name w:val="C2C87A3F0FDB497886356B1A13AA971F"/>
  </w:style>
  <w:style w:type="paragraph" w:customStyle="1" w:styleId="12B1D12A89D14706B4EBAB278C47EFFD">
    <w:name w:val="12B1D12A89D14706B4EBAB278C47EFFD"/>
  </w:style>
  <w:style w:type="paragraph" w:customStyle="1" w:styleId="88AEA261A28142EDBC23C97C4BAE82B3">
    <w:name w:val="88AEA261A28142EDBC23C97C4BAE82B3"/>
  </w:style>
  <w:style w:type="paragraph" w:customStyle="1" w:styleId="BDEB11FD2FB3410B809BD32302460B46">
    <w:name w:val="BDEB11FD2FB3410B809BD32302460B46"/>
  </w:style>
  <w:style w:type="paragraph" w:customStyle="1" w:styleId="4027AF580E1A4308BADA2CCD8C68409F">
    <w:name w:val="4027AF580E1A4308BADA2CCD8C68409F"/>
  </w:style>
  <w:style w:type="paragraph" w:customStyle="1" w:styleId="371B482E82E5481FA7DAB2D2903F58DB">
    <w:name w:val="371B482E82E5481FA7DAB2D2903F58DB"/>
  </w:style>
  <w:style w:type="paragraph" w:customStyle="1" w:styleId="5689ED1825EC4E3AA9552B715DFB56BE">
    <w:name w:val="5689ED1825EC4E3AA9552B715DFB56BE"/>
  </w:style>
  <w:style w:type="paragraph" w:customStyle="1" w:styleId="91167ED2DB7A4D9189CA3F510A40D7A3">
    <w:name w:val="91167ED2DB7A4D9189CA3F510A40D7A3"/>
  </w:style>
  <w:style w:type="paragraph" w:customStyle="1" w:styleId="0F51E7F08E5341659498DD48D8A31F26">
    <w:name w:val="0F51E7F08E5341659498DD48D8A31F26"/>
  </w:style>
  <w:style w:type="paragraph" w:customStyle="1" w:styleId="6100E90CCC704EC5854410594977573A">
    <w:name w:val="6100E90CCC704EC5854410594977573A"/>
  </w:style>
  <w:style w:type="paragraph" w:customStyle="1" w:styleId="A79091A29DEA472C8064B5D176A40FC2">
    <w:name w:val="A79091A29DEA472C8064B5D176A40FC2"/>
  </w:style>
  <w:style w:type="paragraph" w:customStyle="1" w:styleId="9AC57402C4F24CCC9541EB6720C48DEA">
    <w:name w:val="9AC57402C4F24CCC9541EB6720C48DEA"/>
  </w:style>
  <w:style w:type="paragraph" w:customStyle="1" w:styleId="7DE78386642142E69BC705E121A192BC">
    <w:name w:val="7DE78386642142E69BC705E121A192BC"/>
  </w:style>
  <w:style w:type="paragraph" w:customStyle="1" w:styleId="1ABF336BAF50483DA4C50F6A0BB81981">
    <w:name w:val="1ABF336BAF50483DA4C50F6A0BB81981"/>
  </w:style>
  <w:style w:type="paragraph" w:customStyle="1" w:styleId="88F8910B9D41486C92C5429534FC09C4">
    <w:name w:val="88F8910B9D41486C92C5429534FC09C4"/>
  </w:style>
  <w:style w:type="paragraph" w:customStyle="1" w:styleId="E84BFA31705F49A4890E1F90E65A2ED9">
    <w:name w:val="E84BFA31705F49A4890E1F90E65A2ED9"/>
  </w:style>
  <w:style w:type="paragraph" w:customStyle="1" w:styleId="71F5E79EDA3643C99DD25CC36E6862D5">
    <w:name w:val="71F5E79EDA3643C99DD25CC36E6862D5"/>
  </w:style>
  <w:style w:type="paragraph" w:customStyle="1" w:styleId="D0843291A6F74AC4885D57572B111AEE">
    <w:name w:val="D0843291A6F74AC4885D57572B111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E0A9E-25B6-46E0-9199-929591FA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Jawakar D</dc:creator>
  <cp:keywords/>
  <cp:lastModifiedBy>Jawakar D</cp:lastModifiedBy>
  <cp:revision>1</cp:revision>
  <dcterms:created xsi:type="dcterms:W3CDTF">2017-09-15T12:06:00Z</dcterms:created>
  <dcterms:modified xsi:type="dcterms:W3CDTF">2017-09-15T13:16:00Z</dcterms:modified>
  <cp:version/>
</cp:coreProperties>
</file>